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DE1846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A2F5040" w14:textId="0B57C518" w:rsidR="001B2ABD" w:rsidRDefault="00C548F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44228E" wp14:editId="5C378046">
                  <wp:extent cx="2063304" cy="2308860"/>
                  <wp:effectExtent l="0" t="0" r="0" b="0"/>
                  <wp:docPr id="1310352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755" cy="233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4267F5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3F10401" w14:textId="20C6B11B" w:rsidR="001B2ABD" w:rsidRDefault="00C548F3" w:rsidP="001B2ABD">
            <w:pPr>
              <w:pStyle w:val="Title"/>
            </w:pPr>
            <w:r>
              <w:t>PRADEEPA</w:t>
            </w:r>
          </w:p>
          <w:p w14:paraId="70335F72" w14:textId="563FA403" w:rsidR="001B2ABD" w:rsidRDefault="00476F84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WEB </w:t>
            </w:r>
            <w:r w:rsidR="00C548F3">
              <w:rPr>
                <w:spacing w:val="0"/>
                <w:w w:val="100"/>
              </w:rPr>
              <w:t>DEVELOPER</w:t>
            </w:r>
          </w:p>
        </w:tc>
      </w:tr>
      <w:tr w:rsidR="001B2ABD" w14:paraId="7C2146E5" w14:textId="77777777" w:rsidTr="001B2ABD">
        <w:tc>
          <w:tcPr>
            <w:tcW w:w="3600" w:type="dxa"/>
          </w:tcPr>
          <w:p w14:paraId="4FA09A10" w14:textId="6F12053A" w:rsidR="001B2ABD" w:rsidRDefault="00476F84" w:rsidP="00036450">
            <w:pPr>
              <w:pStyle w:val="Heading3"/>
            </w:pPr>
            <w:r>
              <w:t>CAREER</w:t>
            </w:r>
          </w:p>
          <w:p w14:paraId="50990E27" w14:textId="261C1E0D" w:rsidR="00036450" w:rsidRDefault="00476F84" w:rsidP="00476F84">
            <w:r>
              <w:t xml:space="preserve">A Web developer create and maintain websites.Digital designers </w:t>
            </w:r>
            <w:proofErr w:type="gramStart"/>
            <w:r>
              <w:t>develop,create</w:t>
            </w:r>
            <w:proofErr w:type="gramEnd"/>
            <w:r>
              <w:t>,and test website or interface layout,funtions and navigation for  usability</w:t>
            </w:r>
          </w:p>
          <w:p w14:paraId="1AC0DE1D" w14:textId="77777777" w:rsidR="00036450" w:rsidRDefault="00036450" w:rsidP="00036450"/>
          <w:sdt>
            <w:sdtPr>
              <w:id w:val="-1954003311"/>
              <w:placeholder>
                <w:docPart w:val="7690958FBE894DAFBCDCD1F03E38CD0A"/>
              </w:placeholder>
              <w:temporary/>
              <w:showingPlcHdr/>
              <w15:appearance w15:val="hidden"/>
            </w:sdtPr>
            <w:sdtContent>
              <w:p w14:paraId="7415C03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4CD1EF8B34E2EB2DFA2501F18415B"/>
              </w:placeholder>
              <w:temporary/>
              <w:showingPlcHdr/>
              <w15:appearance w15:val="hidden"/>
            </w:sdtPr>
            <w:sdtContent>
              <w:p w14:paraId="017D163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6C91F75" w14:textId="05D28957" w:rsidR="004D3011" w:rsidRDefault="00C548F3" w:rsidP="004D3011">
            <w:r>
              <w:t>9944603507</w:t>
            </w:r>
          </w:p>
          <w:p w14:paraId="5CC8942F" w14:textId="77777777" w:rsidR="004D3011" w:rsidRPr="004D3011" w:rsidRDefault="004D3011" w:rsidP="004D3011"/>
          <w:sdt>
            <w:sdtPr>
              <w:id w:val="67859272"/>
              <w:placeholder>
                <w:docPart w:val="BEAACEDF7FA34A86B386EAF567FBE001"/>
              </w:placeholder>
              <w:temporary/>
              <w:showingPlcHdr/>
              <w15:appearance w15:val="hidden"/>
            </w:sdtPr>
            <w:sdtContent>
              <w:p w14:paraId="15E9BBB9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A149E67872634078879B01368D88500F"/>
              </w:placeholder>
              <w:temporary/>
              <w:showingPlcHdr/>
              <w15:appearance w15:val="hidden"/>
            </w:sdtPr>
            <w:sdtContent>
              <w:p w14:paraId="42D36A38" w14:textId="77777777" w:rsidR="004D3011" w:rsidRDefault="00E4381A" w:rsidP="004D3011">
                <w:r>
                  <w:t>Website goes here</w:t>
                </w:r>
              </w:p>
            </w:sdtContent>
          </w:sdt>
          <w:p w14:paraId="439EC128" w14:textId="77777777" w:rsidR="004D3011" w:rsidRDefault="004D3011" w:rsidP="004D3011"/>
          <w:sdt>
            <w:sdtPr>
              <w:id w:val="-240260293"/>
              <w:placeholder>
                <w:docPart w:val="7600FF143E4D4C16B2BE1102E78406B2"/>
              </w:placeholder>
              <w:temporary/>
              <w:showingPlcHdr/>
              <w15:appearance w15:val="hidden"/>
            </w:sdtPr>
            <w:sdtContent>
              <w:p w14:paraId="3C64FB1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900855C" w14:textId="39454E24" w:rsidR="00036450" w:rsidRPr="00E4381A" w:rsidRDefault="00C548F3" w:rsidP="004D3011">
            <w:pPr>
              <w:rPr>
                <w:rStyle w:val="Hyperlink"/>
              </w:rPr>
            </w:pPr>
            <w:r>
              <w:t>Panditipper1973@gmail.com</w:t>
            </w:r>
          </w:p>
          <w:p w14:paraId="7408C727" w14:textId="4F51B2DE" w:rsidR="004D3011" w:rsidRPr="00CB0055" w:rsidRDefault="00476F84" w:rsidP="00CB0055">
            <w:pPr>
              <w:pStyle w:val="Heading3"/>
            </w:pPr>
            <w:r>
              <w:t>interest</w:t>
            </w:r>
          </w:p>
          <w:p w14:paraId="0FCD0DDE" w14:textId="469B5EA3" w:rsidR="004D3011" w:rsidRDefault="00C548F3" w:rsidP="004D3011">
            <w:r>
              <w:t>CIRCKET</w:t>
            </w:r>
          </w:p>
          <w:p w14:paraId="3B729799" w14:textId="1E1AB099" w:rsidR="00476F84" w:rsidRDefault="00476F84" w:rsidP="004D3011">
            <w:r>
              <w:t>DRAWING</w:t>
            </w:r>
          </w:p>
          <w:p w14:paraId="68E47172" w14:textId="12C49BBC" w:rsidR="00476F84" w:rsidRDefault="00476F84" w:rsidP="004D3011">
            <w:r>
              <w:t>SWIMING</w:t>
            </w:r>
          </w:p>
          <w:p w14:paraId="4899CA4D" w14:textId="339EA125" w:rsidR="004D3011" w:rsidRDefault="004D3011" w:rsidP="004D3011"/>
          <w:p w14:paraId="51903A43" w14:textId="1B972F3A" w:rsidR="004D3011" w:rsidRPr="004D3011" w:rsidRDefault="004D3011" w:rsidP="004D3011"/>
        </w:tc>
        <w:tc>
          <w:tcPr>
            <w:tcW w:w="720" w:type="dxa"/>
          </w:tcPr>
          <w:p w14:paraId="2517F55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0D14C4238714F9EAE80170AB7B45594"/>
              </w:placeholder>
              <w:temporary/>
              <w:showingPlcHdr/>
              <w15:appearance w15:val="hidden"/>
            </w:sdtPr>
            <w:sdtContent>
              <w:p w14:paraId="232C75C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BB04031" w14:textId="2787973F" w:rsidR="00036450" w:rsidRPr="00036450" w:rsidRDefault="00C548F3" w:rsidP="00B359E4">
            <w:pPr>
              <w:pStyle w:val="Heading4"/>
            </w:pPr>
            <w:r>
              <w:t xml:space="preserve">Bachelor of Information Technology </w:t>
            </w:r>
          </w:p>
          <w:p w14:paraId="339B8845" w14:textId="746D113E" w:rsidR="00036450" w:rsidRPr="00B359E4" w:rsidRDefault="00C548F3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2024</w:t>
            </w:r>
          </w:p>
          <w:p w14:paraId="70C78B44" w14:textId="3864CE37" w:rsidR="004D3011" w:rsidRDefault="00C548F3" w:rsidP="00036450">
            <w:r>
              <w:t xml:space="preserve">SEETHLASHMI ACHI COLLEGE FOR WOMEN </w:t>
            </w:r>
          </w:p>
          <w:p w14:paraId="7619FE60" w14:textId="7D0A6F73" w:rsidR="00C548F3" w:rsidRDefault="00C548F3" w:rsidP="00036450">
            <w:r>
              <w:t>PALLTHUR</w:t>
            </w:r>
          </w:p>
          <w:p w14:paraId="3236A57E" w14:textId="77777777" w:rsidR="00036450" w:rsidRDefault="00036450" w:rsidP="00036450"/>
          <w:p w14:paraId="75779AED" w14:textId="3C354794" w:rsidR="00036450" w:rsidRPr="00B359E4" w:rsidRDefault="00C548F3" w:rsidP="00B359E4">
            <w:pPr>
              <w:pStyle w:val="Heading4"/>
            </w:pPr>
            <w:r>
              <w:t>High School</w:t>
            </w:r>
          </w:p>
          <w:p w14:paraId="087F733B" w14:textId="0E1BA3E1" w:rsidR="00036450" w:rsidRPr="00B359E4" w:rsidRDefault="00C548F3" w:rsidP="00B359E4">
            <w:pPr>
              <w:pStyle w:val="Date"/>
            </w:pPr>
            <w:r>
              <w:t>2018</w:t>
            </w:r>
            <w:r w:rsidR="00036450" w:rsidRPr="00B359E4">
              <w:t>-</w:t>
            </w:r>
            <w:r>
              <w:t>2020</w:t>
            </w:r>
          </w:p>
          <w:p w14:paraId="1C745F19" w14:textId="740C8828" w:rsidR="00036450" w:rsidRDefault="00C548F3" w:rsidP="00036450">
            <w:r>
              <w:t>ST.MARY’S GIRL’S HIGHER SECDONDARY SCHOOL</w:t>
            </w:r>
          </w:p>
          <w:p w14:paraId="15AF4941" w14:textId="1180F750" w:rsidR="00C548F3" w:rsidRDefault="00C548F3" w:rsidP="00036450">
            <w:r>
              <w:t>DEVAKOTTAI</w:t>
            </w:r>
          </w:p>
          <w:p w14:paraId="3771128E" w14:textId="3D9661D6" w:rsidR="00036450" w:rsidRDefault="00C548F3" w:rsidP="00036450">
            <w:pPr>
              <w:pStyle w:val="Heading2"/>
            </w:pPr>
            <w:r>
              <w:t>LANGUAGES</w:t>
            </w:r>
          </w:p>
          <w:p w14:paraId="07E1AE93" w14:textId="60F5A5BE" w:rsidR="00036450" w:rsidRDefault="00C548F3" w:rsidP="00B359E4">
            <w:pPr>
              <w:pStyle w:val="Heading4"/>
              <w:rPr>
                <w:bCs/>
              </w:rPr>
            </w:pPr>
            <w:r>
              <w:t>ENGLISH</w:t>
            </w:r>
          </w:p>
          <w:p w14:paraId="4073FDDD" w14:textId="4AE45911" w:rsidR="00036450" w:rsidRDefault="00036450" w:rsidP="00036450"/>
          <w:p w14:paraId="3CDEE552" w14:textId="77777777" w:rsidR="004D3011" w:rsidRDefault="004D3011" w:rsidP="00036450"/>
          <w:p w14:paraId="4E10530E" w14:textId="2968892D" w:rsidR="004D3011" w:rsidRPr="004D3011" w:rsidRDefault="00C548F3" w:rsidP="00B359E4">
            <w:pPr>
              <w:pStyle w:val="Heading4"/>
              <w:rPr>
                <w:bCs/>
              </w:rPr>
            </w:pPr>
            <w:r>
              <w:t>HINDI</w:t>
            </w:r>
          </w:p>
          <w:p w14:paraId="6C7A2C94" w14:textId="24211972" w:rsidR="004D3011" w:rsidRPr="004D3011" w:rsidRDefault="004D3011" w:rsidP="004D3011"/>
          <w:p w14:paraId="260D167D" w14:textId="77777777" w:rsidR="004D3011" w:rsidRDefault="004D3011" w:rsidP="00036450"/>
          <w:p w14:paraId="5F248277" w14:textId="7DBBAE77" w:rsidR="004D3011" w:rsidRPr="004D3011" w:rsidRDefault="00C548F3" w:rsidP="00B359E4">
            <w:pPr>
              <w:pStyle w:val="Heading4"/>
              <w:rPr>
                <w:bCs/>
              </w:rPr>
            </w:pPr>
            <w:r>
              <w:t>TAMIL</w:t>
            </w:r>
          </w:p>
          <w:p w14:paraId="2965C29E" w14:textId="24D9FAF7" w:rsidR="004D3011" w:rsidRPr="004D3011" w:rsidRDefault="004D3011" w:rsidP="004D3011"/>
          <w:p w14:paraId="3FE7EE6E" w14:textId="77777777" w:rsidR="004D3011" w:rsidRDefault="004D3011" w:rsidP="00036450"/>
          <w:sdt>
            <w:sdtPr>
              <w:id w:val="1669594239"/>
              <w:placeholder>
                <w:docPart w:val="F6C995AF050A4879BDD5A7545FD63F99"/>
              </w:placeholder>
              <w:temporary/>
              <w:showingPlcHdr/>
              <w15:appearance w15:val="hidden"/>
            </w:sdtPr>
            <w:sdtContent>
              <w:p w14:paraId="3FB2D34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5F78940" w14:textId="77777777" w:rsidR="00036450" w:rsidRDefault="00C548F3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1.Programming</w:t>
            </w:r>
          </w:p>
          <w:p w14:paraId="4A60BC36" w14:textId="540B9D51" w:rsidR="00C548F3" w:rsidRPr="004D3011" w:rsidRDefault="00C548F3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2.Develop game Applications</w:t>
            </w:r>
          </w:p>
        </w:tc>
      </w:tr>
    </w:tbl>
    <w:p w14:paraId="23A9B2E2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7A45" w14:textId="77777777" w:rsidR="002638B6" w:rsidRDefault="002638B6" w:rsidP="000C45FF">
      <w:r>
        <w:separator/>
      </w:r>
    </w:p>
  </w:endnote>
  <w:endnote w:type="continuationSeparator" w:id="0">
    <w:p w14:paraId="7E491ABD" w14:textId="77777777" w:rsidR="002638B6" w:rsidRDefault="002638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BE04" w14:textId="77777777" w:rsidR="002638B6" w:rsidRDefault="002638B6" w:rsidP="000C45FF">
      <w:r>
        <w:separator/>
      </w:r>
    </w:p>
  </w:footnote>
  <w:footnote w:type="continuationSeparator" w:id="0">
    <w:p w14:paraId="74086BA9" w14:textId="77777777" w:rsidR="002638B6" w:rsidRDefault="002638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58C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EDF086" wp14:editId="2E3130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F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38B6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6F84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548F3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26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260\AppData\Local\Microsoft\Office\16.0\DTS\en-IN%7bC416A6D0-3208-472D-B021-A13B49D57788%7d\%7bDB486645-8CCE-41E6-8BAE-91E14AFCA4F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90958FBE894DAFBCDCD1F03E38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EC24D-5482-4EF6-B9F3-39F7062975C1}"/>
      </w:docPartPr>
      <w:docPartBody>
        <w:p w:rsidR="00000000" w:rsidRDefault="00000000">
          <w:pPr>
            <w:pStyle w:val="7690958FBE894DAFBCDCD1F03E38CD0A"/>
          </w:pPr>
          <w:r w:rsidRPr="00CB0055">
            <w:t>Contact</w:t>
          </w:r>
        </w:p>
      </w:docPartBody>
    </w:docPart>
    <w:docPart>
      <w:docPartPr>
        <w:name w:val="8FC4CD1EF8B34E2EB2DFA2501F1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3D2E6-5016-443A-851B-D3D137B66698}"/>
      </w:docPartPr>
      <w:docPartBody>
        <w:p w:rsidR="00000000" w:rsidRDefault="00000000">
          <w:pPr>
            <w:pStyle w:val="8FC4CD1EF8B34E2EB2DFA2501F18415B"/>
          </w:pPr>
          <w:r w:rsidRPr="004D3011">
            <w:t>PHONE:</w:t>
          </w:r>
        </w:p>
      </w:docPartBody>
    </w:docPart>
    <w:docPart>
      <w:docPartPr>
        <w:name w:val="BEAACEDF7FA34A86B386EAF567FBE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04E7-0251-4558-B612-370B5CC5D27F}"/>
      </w:docPartPr>
      <w:docPartBody>
        <w:p w:rsidR="00000000" w:rsidRDefault="00000000">
          <w:pPr>
            <w:pStyle w:val="BEAACEDF7FA34A86B386EAF567FBE001"/>
          </w:pPr>
          <w:r w:rsidRPr="004D3011">
            <w:t>WEBSITE:</w:t>
          </w:r>
        </w:p>
      </w:docPartBody>
    </w:docPart>
    <w:docPart>
      <w:docPartPr>
        <w:name w:val="A149E67872634078879B01368D885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F92F-7F74-4283-9E20-0825FCA3BCC0}"/>
      </w:docPartPr>
      <w:docPartBody>
        <w:p w:rsidR="00000000" w:rsidRDefault="00000000">
          <w:pPr>
            <w:pStyle w:val="A149E67872634078879B01368D88500F"/>
          </w:pPr>
          <w:r>
            <w:t>Website goes here</w:t>
          </w:r>
        </w:p>
      </w:docPartBody>
    </w:docPart>
    <w:docPart>
      <w:docPartPr>
        <w:name w:val="7600FF143E4D4C16B2BE1102E7840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ABAD3-4A61-4E87-82A4-20B70ADB4208}"/>
      </w:docPartPr>
      <w:docPartBody>
        <w:p w:rsidR="00000000" w:rsidRDefault="00000000">
          <w:pPr>
            <w:pStyle w:val="7600FF143E4D4C16B2BE1102E78406B2"/>
          </w:pPr>
          <w:r w:rsidRPr="004D3011">
            <w:t>EMAIL:</w:t>
          </w:r>
        </w:p>
      </w:docPartBody>
    </w:docPart>
    <w:docPart>
      <w:docPartPr>
        <w:name w:val="20D14C4238714F9EAE80170AB7B45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9135-AF30-4F8A-8012-4ED851B47EC5}"/>
      </w:docPartPr>
      <w:docPartBody>
        <w:p w:rsidR="00000000" w:rsidRDefault="00000000">
          <w:pPr>
            <w:pStyle w:val="20D14C4238714F9EAE80170AB7B45594"/>
          </w:pPr>
          <w:r w:rsidRPr="00036450">
            <w:t>EDUCATION</w:t>
          </w:r>
        </w:p>
      </w:docPartBody>
    </w:docPart>
    <w:docPart>
      <w:docPartPr>
        <w:name w:val="F6C995AF050A4879BDD5A7545FD63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3E370-20D0-4580-8881-8A22EFE18AFE}"/>
      </w:docPartPr>
      <w:docPartBody>
        <w:p w:rsidR="00000000" w:rsidRDefault="00000000">
          <w:pPr>
            <w:pStyle w:val="F6C995AF050A4879BDD5A7545FD63F9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07"/>
    <w:rsid w:val="009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E5F43A8964F6294290B27992843C0">
    <w:name w:val="3E1E5F43A8964F6294290B27992843C0"/>
  </w:style>
  <w:style w:type="paragraph" w:customStyle="1" w:styleId="045588FFF891423BBC337418E15253BA">
    <w:name w:val="045588FFF891423BBC337418E15253BA"/>
  </w:style>
  <w:style w:type="paragraph" w:customStyle="1" w:styleId="DBFF7883E3C24E028BCC47F932592951">
    <w:name w:val="DBFF7883E3C24E028BCC47F932592951"/>
  </w:style>
  <w:style w:type="paragraph" w:customStyle="1" w:styleId="AAB9709C893F431CA7A8979EC211EE18">
    <w:name w:val="AAB9709C893F431CA7A8979EC211EE18"/>
  </w:style>
  <w:style w:type="paragraph" w:customStyle="1" w:styleId="7690958FBE894DAFBCDCD1F03E38CD0A">
    <w:name w:val="7690958FBE894DAFBCDCD1F03E38CD0A"/>
  </w:style>
  <w:style w:type="paragraph" w:customStyle="1" w:styleId="8FC4CD1EF8B34E2EB2DFA2501F18415B">
    <w:name w:val="8FC4CD1EF8B34E2EB2DFA2501F18415B"/>
  </w:style>
  <w:style w:type="paragraph" w:customStyle="1" w:styleId="6B009DF14CF24F96B7871A37D7994502">
    <w:name w:val="6B009DF14CF24F96B7871A37D7994502"/>
  </w:style>
  <w:style w:type="paragraph" w:customStyle="1" w:styleId="BEAACEDF7FA34A86B386EAF567FBE001">
    <w:name w:val="BEAACEDF7FA34A86B386EAF567FBE001"/>
  </w:style>
  <w:style w:type="paragraph" w:customStyle="1" w:styleId="A149E67872634078879B01368D88500F">
    <w:name w:val="A149E67872634078879B01368D88500F"/>
  </w:style>
  <w:style w:type="paragraph" w:customStyle="1" w:styleId="7600FF143E4D4C16B2BE1102E78406B2">
    <w:name w:val="7600FF143E4D4C16B2BE1102E78406B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49283DD6A484AA1B3A93BA98426797E">
    <w:name w:val="E49283DD6A484AA1B3A93BA98426797E"/>
  </w:style>
  <w:style w:type="paragraph" w:customStyle="1" w:styleId="64C82BCB701B4A52A7ED5AED24D5FDAC">
    <w:name w:val="64C82BCB701B4A52A7ED5AED24D5FDAC"/>
  </w:style>
  <w:style w:type="paragraph" w:customStyle="1" w:styleId="85DDE1C3AC904147BB9AB0B9441E94BA">
    <w:name w:val="85DDE1C3AC904147BB9AB0B9441E94BA"/>
  </w:style>
  <w:style w:type="paragraph" w:customStyle="1" w:styleId="0D9A9B20A74E402A994EDB79E376EB14">
    <w:name w:val="0D9A9B20A74E402A994EDB79E376EB14"/>
  </w:style>
  <w:style w:type="paragraph" w:customStyle="1" w:styleId="6229846FAD2E4557ADBB2CCA03E6663D">
    <w:name w:val="6229846FAD2E4557ADBB2CCA03E6663D"/>
  </w:style>
  <w:style w:type="paragraph" w:customStyle="1" w:styleId="3CF777F8D53F4E8FBD7E3610592D3A59">
    <w:name w:val="3CF777F8D53F4E8FBD7E3610592D3A59"/>
  </w:style>
  <w:style w:type="paragraph" w:customStyle="1" w:styleId="20D14C4238714F9EAE80170AB7B45594">
    <w:name w:val="20D14C4238714F9EAE80170AB7B45594"/>
  </w:style>
  <w:style w:type="paragraph" w:customStyle="1" w:styleId="526D348975504363852796ED9783E71B">
    <w:name w:val="526D348975504363852796ED9783E71B"/>
  </w:style>
  <w:style w:type="paragraph" w:customStyle="1" w:styleId="6FAAD272A79A4948BE697450517792CD">
    <w:name w:val="6FAAD272A79A4948BE697450517792CD"/>
  </w:style>
  <w:style w:type="paragraph" w:customStyle="1" w:styleId="3751FC1832F1403BA0BFC84E8EF820A3">
    <w:name w:val="3751FC1832F1403BA0BFC84E8EF820A3"/>
  </w:style>
  <w:style w:type="paragraph" w:customStyle="1" w:styleId="BC2352B6D5874E63BE42B7BCDEEC16B5">
    <w:name w:val="BC2352B6D5874E63BE42B7BCDEEC16B5"/>
  </w:style>
  <w:style w:type="paragraph" w:customStyle="1" w:styleId="23137FBF91A34350ADCC88EDBC11C4CE">
    <w:name w:val="23137FBF91A34350ADCC88EDBC11C4CE"/>
  </w:style>
  <w:style w:type="paragraph" w:customStyle="1" w:styleId="20E6975EA6CE4D42BADFD651972FCBE7">
    <w:name w:val="20E6975EA6CE4D42BADFD651972FCBE7"/>
  </w:style>
  <w:style w:type="paragraph" w:customStyle="1" w:styleId="22CA6CF362FF406BB63C992E4410D5B2">
    <w:name w:val="22CA6CF362FF406BB63C992E4410D5B2"/>
  </w:style>
  <w:style w:type="paragraph" w:customStyle="1" w:styleId="EAA9F37584494399BF36425EE2D168E8">
    <w:name w:val="EAA9F37584494399BF36425EE2D168E8"/>
  </w:style>
  <w:style w:type="paragraph" w:customStyle="1" w:styleId="432C9845E9544CFD922444FE12E29B60">
    <w:name w:val="432C9845E9544CFD922444FE12E29B60"/>
  </w:style>
  <w:style w:type="paragraph" w:customStyle="1" w:styleId="B640F22CD96A41C0B8D20450EBFC706F">
    <w:name w:val="B640F22CD96A41C0B8D20450EBFC706F"/>
  </w:style>
  <w:style w:type="paragraph" w:customStyle="1" w:styleId="25CFA227013F42F68F955AA814C5142D">
    <w:name w:val="25CFA227013F42F68F955AA814C5142D"/>
  </w:style>
  <w:style w:type="paragraph" w:customStyle="1" w:styleId="F9C3CF6BFBBC452CBF508F2BB82C4E5B">
    <w:name w:val="F9C3CF6BFBBC452CBF508F2BB82C4E5B"/>
  </w:style>
  <w:style w:type="paragraph" w:customStyle="1" w:styleId="706A381F61CC4DB197378ED83E9F06CB">
    <w:name w:val="706A381F61CC4DB197378ED83E9F06CB"/>
  </w:style>
  <w:style w:type="paragraph" w:customStyle="1" w:styleId="3FF5447B4BAE4DD4BE2B3F7BE2D46F9D">
    <w:name w:val="3FF5447B4BAE4DD4BE2B3F7BE2D46F9D"/>
  </w:style>
  <w:style w:type="paragraph" w:customStyle="1" w:styleId="40C14EC2C70240E49D3D8027FDFB3BFA">
    <w:name w:val="40C14EC2C70240E49D3D8027FDFB3BFA"/>
  </w:style>
  <w:style w:type="paragraph" w:customStyle="1" w:styleId="3A1CB04021EE4AA0BB8958CEFAEEFE2E">
    <w:name w:val="3A1CB04021EE4AA0BB8958CEFAEEFE2E"/>
  </w:style>
  <w:style w:type="paragraph" w:customStyle="1" w:styleId="641C723B022D4713AFC87B92D04599F1">
    <w:name w:val="641C723B022D4713AFC87B92D04599F1"/>
  </w:style>
  <w:style w:type="paragraph" w:customStyle="1" w:styleId="7CD28F468E344099962CE2A7831B5AC6">
    <w:name w:val="7CD28F468E344099962CE2A7831B5AC6"/>
  </w:style>
  <w:style w:type="paragraph" w:customStyle="1" w:styleId="E91507F7E33D46DD8F4892E2B25EB00D">
    <w:name w:val="E91507F7E33D46DD8F4892E2B25EB00D"/>
  </w:style>
  <w:style w:type="paragraph" w:customStyle="1" w:styleId="4F1470C1046147D5B7BDD9E0853BCD18">
    <w:name w:val="4F1470C1046147D5B7BDD9E0853BCD18"/>
  </w:style>
  <w:style w:type="paragraph" w:customStyle="1" w:styleId="2EDBAE4D7D4A4F5B9F298C5625E69241">
    <w:name w:val="2EDBAE4D7D4A4F5B9F298C5625E69241"/>
  </w:style>
  <w:style w:type="paragraph" w:customStyle="1" w:styleId="4F0D27AAFF7F403AA4D54D8DEAD9B539">
    <w:name w:val="4F0D27AAFF7F403AA4D54D8DEAD9B539"/>
  </w:style>
  <w:style w:type="paragraph" w:customStyle="1" w:styleId="ADDB6240F8064A6991D3B6CDBA5D9D18">
    <w:name w:val="ADDB6240F8064A6991D3B6CDBA5D9D1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F6C995AF050A4879BDD5A7545FD63F99">
    <w:name w:val="F6C995AF050A4879BDD5A7545FD63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{DB486645-8CCE-41E6-8BAE-91E14AFCA4F5}tf00546271_win32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2023-10-16T07:07:00Z</dcterms:created>
  <dcterms:modified xsi:type="dcterms:W3CDTF">2023-10-16T07:36:00Z</dcterms:modified>
</cp:coreProperties>
</file>